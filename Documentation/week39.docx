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506C" w14:textId="4754C2F9" w:rsidR="00990715" w:rsidRDefault="00990715" w:rsidP="00990715">
      <w:pPr>
        <w:pStyle w:val="Title"/>
        <w:jc w:val="center"/>
      </w:pPr>
      <w:r w:rsidRPr="00C12064">
        <w:t xml:space="preserve">Report Week </w:t>
      </w:r>
      <w:r w:rsidR="00DC23AE">
        <w:t>39</w:t>
      </w:r>
    </w:p>
    <w:p w14:paraId="60CE0CEF" w14:textId="77777777" w:rsidR="00780026" w:rsidRDefault="00780026" w:rsidP="00780026">
      <w:pPr>
        <w:pStyle w:val="Heading1"/>
      </w:pPr>
      <w:r>
        <w:t>Team</w:t>
      </w:r>
    </w:p>
    <w:p w14:paraId="56C5226E" w14:textId="1CCA93FC" w:rsidR="00780026" w:rsidRDefault="00181E79" w:rsidP="00780026">
      <w:proofErr w:type="spellStart"/>
      <w:r>
        <w:t>Arunanthi</w:t>
      </w:r>
      <w:proofErr w:type="spellEnd"/>
      <w:r>
        <w:t xml:space="preserve"> </w:t>
      </w:r>
      <w:proofErr w:type="spellStart"/>
      <w:r>
        <w:t>Gunapalan</w:t>
      </w:r>
      <w:proofErr w:type="spellEnd"/>
    </w:p>
    <w:p w14:paraId="229BE78A" w14:textId="2BC6DB96" w:rsidR="00181E79" w:rsidRDefault="00181E79" w:rsidP="00780026">
      <w:r>
        <w:t>Henrik</w:t>
      </w:r>
    </w:p>
    <w:p w14:paraId="06E2E0A3" w14:textId="6670B994" w:rsidR="00181E79" w:rsidRDefault="00181E79" w:rsidP="00780026">
      <w:proofErr w:type="spellStart"/>
      <w:r>
        <w:t>Rafal</w:t>
      </w:r>
      <w:proofErr w:type="spellEnd"/>
    </w:p>
    <w:p w14:paraId="63C6C8C0" w14:textId="77777777" w:rsidR="00780026" w:rsidRDefault="00780026" w:rsidP="00780026">
      <w:pPr>
        <w:pStyle w:val="Heading1"/>
      </w:pPr>
      <w:r>
        <w:t>Project idea</w:t>
      </w:r>
    </w:p>
    <w:p w14:paraId="5C105214" w14:textId="56036B1F" w:rsidR="00780026" w:rsidRDefault="00181E79" w:rsidP="00780026">
      <w:r>
        <w:t>Fast track</w:t>
      </w:r>
    </w:p>
    <w:p w14:paraId="5C315E8D" w14:textId="242AA2FA" w:rsidR="00181E79" w:rsidRDefault="00181E79" w:rsidP="00780026">
      <w:r>
        <w:t xml:space="preserve">A game where you work as a </w:t>
      </w:r>
      <w:proofErr w:type="spellStart"/>
      <w:r>
        <w:t>tsa</w:t>
      </w:r>
      <w:proofErr w:type="spellEnd"/>
      <w:r>
        <w:t xml:space="preserve"> airport agent. You </w:t>
      </w:r>
      <w:proofErr w:type="gramStart"/>
      <w:r>
        <w:t>have to</w:t>
      </w:r>
      <w:proofErr w:type="gramEnd"/>
      <w:r>
        <w:t xml:space="preserve"> check passengers and scan their items. Judge whether they are suspicious or not. </w:t>
      </w:r>
    </w:p>
    <w:p w14:paraId="7929AB6B" w14:textId="77777777" w:rsidR="00780026" w:rsidRDefault="00780026" w:rsidP="00780026">
      <w:pPr>
        <w:pStyle w:val="Heading1"/>
      </w:pPr>
      <w:r>
        <w:t>Previous week status</w:t>
      </w:r>
    </w:p>
    <w:p w14:paraId="4EA22620" w14:textId="5E223ADA" w:rsidR="00780026" w:rsidRDefault="00181E79" w:rsidP="00780026">
      <w:r>
        <w:t xml:space="preserve">Discussed how to the game would be presented. 2d or 3d. </w:t>
      </w:r>
    </w:p>
    <w:p w14:paraId="3D9D7603" w14:textId="77777777" w:rsidR="00780026" w:rsidRDefault="00780026" w:rsidP="00780026">
      <w:pPr>
        <w:pStyle w:val="Heading1"/>
      </w:pPr>
      <w:proofErr w:type="gramStart"/>
      <w:r>
        <w:t>Current status</w:t>
      </w:r>
      <w:proofErr w:type="gramEnd"/>
    </w:p>
    <w:p w14:paraId="40AA0643" w14:textId="77777777" w:rsidR="00B06077" w:rsidRDefault="00181E79" w:rsidP="00780026">
      <w:r>
        <w:t xml:space="preserve">Worked on basic music idea for the game. Have 1 sample track ready. </w:t>
      </w:r>
    </w:p>
    <w:p w14:paraId="1E06C1F0" w14:textId="77777777" w:rsidR="00B06077" w:rsidRDefault="00B06077" w:rsidP="00780026"/>
    <w:p w14:paraId="12D62098" w14:textId="77777777" w:rsidR="00780026" w:rsidRPr="00780026" w:rsidRDefault="00780026" w:rsidP="00780026">
      <w:pPr>
        <w:pStyle w:val="Heading2"/>
        <w:rPr>
          <w:sz w:val="24"/>
          <w:szCs w:val="24"/>
        </w:rPr>
      </w:pPr>
      <w:r w:rsidRPr="00780026">
        <w:rPr>
          <w:sz w:val="24"/>
          <w:szCs w:val="24"/>
        </w:rPr>
        <w:t>Outcome</w:t>
      </w:r>
    </w:p>
    <w:p w14:paraId="51324F64" w14:textId="77777777" w:rsidR="00780026" w:rsidRPr="00780026" w:rsidRDefault="00780026" w:rsidP="00780026">
      <w:pPr>
        <w:pStyle w:val="Heading2"/>
        <w:rPr>
          <w:sz w:val="24"/>
          <w:szCs w:val="24"/>
        </w:rPr>
      </w:pPr>
      <w:r w:rsidRPr="00780026">
        <w:rPr>
          <w:sz w:val="24"/>
          <w:szCs w:val="24"/>
        </w:rPr>
        <w:t>Problems encountered</w:t>
      </w:r>
    </w:p>
    <w:p w14:paraId="35126EB7" w14:textId="0FCD7B47" w:rsidR="00B06077" w:rsidRDefault="00B06077" w:rsidP="00B06077">
      <w:r>
        <w:t xml:space="preserve">Problem we encountered was how we could make the </w:t>
      </w:r>
      <w:proofErr w:type="gramStart"/>
      <w:r>
        <w:t>sound track</w:t>
      </w:r>
      <w:proofErr w:type="gramEnd"/>
      <w:r>
        <w:t xml:space="preserve"> game friendly. How to make it </w:t>
      </w:r>
      <w:proofErr w:type="spellStart"/>
      <w:r>
        <w:t>loopable</w:t>
      </w:r>
      <w:proofErr w:type="spellEnd"/>
      <w:r>
        <w:t xml:space="preserve">/ not tiring to listen to. We still don’t have a proper art style down. And we’re working on how the characters and going to be presented. </w:t>
      </w:r>
    </w:p>
    <w:p w14:paraId="6B4B6DDA" w14:textId="77777777" w:rsidR="00780026" w:rsidRDefault="00780026" w:rsidP="00780026">
      <w:pPr>
        <w:pStyle w:val="Heading1"/>
      </w:pPr>
      <w:r>
        <w:t>Next steps</w:t>
      </w:r>
    </w:p>
    <w:p w14:paraId="008508E0" w14:textId="1C6699CC" w:rsidR="00731E8B" w:rsidRPr="00780026" w:rsidRDefault="00181E79" w:rsidP="00780026">
      <w:r>
        <w:t>Get a proper art style down. And know what assets we need to make so we can estimate our workload</w:t>
      </w:r>
      <w:r w:rsidR="00B06077">
        <w:t>.</w:t>
      </w:r>
    </w:p>
    <w:sectPr w:rsidR="00731E8B" w:rsidRPr="007800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D9B8" w14:textId="77777777" w:rsidR="00621D75" w:rsidRDefault="00621D75">
      <w:r>
        <w:separator/>
      </w:r>
    </w:p>
  </w:endnote>
  <w:endnote w:type="continuationSeparator" w:id="0">
    <w:p w14:paraId="3DD21A2B" w14:textId="77777777" w:rsidR="00621D75" w:rsidRDefault="0062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199B" w14:textId="77777777" w:rsidR="00CE5C0F" w:rsidRDefault="00CE5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B353" w14:textId="77777777" w:rsidR="001C61DB" w:rsidRDefault="00076772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F377A3" wp14:editId="6941B2E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795084" w14:textId="77777777" w:rsidR="001C61DB" w:rsidRDefault="001C61D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C71193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7AF377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" filled="f" stroked="f">
              <v:path arrowok="t"/>
              <v:textbox style="mso-fit-shape-to-text:t" inset="0,0,0,0">
                <w:txbxContent>
                  <w:p w14:paraId="18795084" w14:textId="77777777" w:rsidR="001C61DB" w:rsidRDefault="001C61D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C71193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5DA4DB1" w14:textId="77777777" w:rsidR="001C61DB" w:rsidRDefault="001C61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B80C" w14:textId="77777777" w:rsidR="00CE5C0F" w:rsidRDefault="00CE5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66395" w14:textId="77777777" w:rsidR="00621D75" w:rsidRDefault="00621D75">
      <w:r>
        <w:separator/>
      </w:r>
    </w:p>
  </w:footnote>
  <w:footnote w:type="continuationSeparator" w:id="0">
    <w:p w14:paraId="092CCC68" w14:textId="77777777" w:rsidR="00621D75" w:rsidRDefault="0062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8E87" w14:textId="77777777" w:rsidR="00CE5C0F" w:rsidRDefault="00CE5C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86A0" w14:textId="11870DFF" w:rsidR="001C61DB" w:rsidRDefault="00780026">
    <w:pPr>
      <w:pStyle w:val="Header"/>
      <w:jc w:val="center"/>
      <w:rPr>
        <w:b/>
        <w:sz w:val="18"/>
        <w:szCs w:val="18"/>
        <w:lang w:val="en-US"/>
      </w:rPr>
    </w:pPr>
    <w:r>
      <w:rPr>
        <w:b/>
        <w:sz w:val="18"/>
        <w:szCs w:val="18"/>
        <w:lang w:val="en-US"/>
      </w:rPr>
      <w:t>IDATA</w:t>
    </w:r>
    <w:r w:rsidR="00B86B1A">
      <w:rPr>
        <w:b/>
        <w:sz w:val="18"/>
        <w:szCs w:val="18"/>
        <w:lang w:val="en-US"/>
      </w:rPr>
      <w:t xml:space="preserve">2504 </w:t>
    </w:r>
    <w:r>
      <w:rPr>
        <w:b/>
        <w:sz w:val="18"/>
        <w:szCs w:val="18"/>
        <w:lang w:val="en-US"/>
      </w:rPr>
      <w:t>Game Development</w:t>
    </w:r>
    <w:r w:rsidR="00C71193">
      <w:rPr>
        <w:b/>
        <w:sz w:val="18"/>
        <w:szCs w:val="18"/>
        <w:lang w:val="en-US"/>
      </w:rPr>
      <w:t xml:space="preserve"> – </w:t>
    </w:r>
    <w:r>
      <w:rPr>
        <w:b/>
        <w:sz w:val="18"/>
        <w:szCs w:val="18"/>
        <w:lang w:val="en-US"/>
      </w:rPr>
      <w:t xml:space="preserve">Status Report, Group </w:t>
    </w:r>
    <w:r w:rsidR="00CE5C0F">
      <w:rPr>
        <w:b/>
        <w:sz w:val="18"/>
        <w:szCs w:val="18"/>
        <w:lang w:val="en-US"/>
      </w:rPr>
      <w:t>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A38F" w14:textId="77777777" w:rsidR="00CE5C0F" w:rsidRDefault="00CE5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E88"/>
    <w:multiLevelType w:val="hybridMultilevel"/>
    <w:tmpl w:val="CE6CB7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A4276A"/>
    <w:multiLevelType w:val="multilevel"/>
    <w:tmpl w:val="1BA427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E21CD"/>
    <w:multiLevelType w:val="hybridMultilevel"/>
    <w:tmpl w:val="B694C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A1F37"/>
    <w:multiLevelType w:val="hybridMultilevel"/>
    <w:tmpl w:val="842C3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90FC2"/>
    <w:multiLevelType w:val="hybridMultilevel"/>
    <w:tmpl w:val="83BC3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771EA"/>
    <w:multiLevelType w:val="multilevel"/>
    <w:tmpl w:val="17EC0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53DDA"/>
    <w:multiLevelType w:val="multilevel"/>
    <w:tmpl w:val="40F53D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45FAE"/>
    <w:multiLevelType w:val="multilevel"/>
    <w:tmpl w:val="42F45F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0948B5"/>
    <w:multiLevelType w:val="multilevel"/>
    <w:tmpl w:val="440948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661CB"/>
    <w:multiLevelType w:val="hybridMultilevel"/>
    <w:tmpl w:val="E6A85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A0F73"/>
    <w:multiLevelType w:val="multilevel"/>
    <w:tmpl w:val="6ACA0F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92FD0"/>
    <w:multiLevelType w:val="multilevel"/>
    <w:tmpl w:val="6E492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removePersonalInformation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1A"/>
    <w:rsid w:val="ADBAC0F4"/>
    <w:rsid w:val="DAFFBA44"/>
    <w:rsid w:val="EBBFFCEF"/>
    <w:rsid w:val="F3F759D8"/>
    <w:rsid w:val="FD5CFA33"/>
    <w:rsid w:val="00010D4D"/>
    <w:rsid w:val="000160E2"/>
    <w:rsid w:val="00076772"/>
    <w:rsid w:val="000B5365"/>
    <w:rsid w:val="000B7B80"/>
    <w:rsid w:val="00141AEC"/>
    <w:rsid w:val="00157DCA"/>
    <w:rsid w:val="00177E0A"/>
    <w:rsid w:val="00181E79"/>
    <w:rsid w:val="001C61DB"/>
    <w:rsid w:val="001C71EC"/>
    <w:rsid w:val="00202DD9"/>
    <w:rsid w:val="00206E64"/>
    <w:rsid w:val="0021013E"/>
    <w:rsid w:val="0023756A"/>
    <w:rsid w:val="00246E8D"/>
    <w:rsid w:val="00253529"/>
    <w:rsid w:val="002716FF"/>
    <w:rsid w:val="002E005D"/>
    <w:rsid w:val="0031340C"/>
    <w:rsid w:val="003360FE"/>
    <w:rsid w:val="00381E58"/>
    <w:rsid w:val="003915E0"/>
    <w:rsid w:val="003B665B"/>
    <w:rsid w:val="003D3DF6"/>
    <w:rsid w:val="003E4BBF"/>
    <w:rsid w:val="003F1730"/>
    <w:rsid w:val="004104B6"/>
    <w:rsid w:val="004305BD"/>
    <w:rsid w:val="004450D6"/>
    <w:rsid w:val="004531DB"/>
    <w:rsid w:val="00464332"/>
    <w:rsid w:val="004755CB"/>
    <w:rsid w:val="004D7848"/>
    <w:rsid w:val="004F48AA"/>
    <w:rsid w:val="00503EE3"/>
    <w:rsid w:val="00540FF3"/>
    <w:rsid w:val="00553663"/>
    <w:rsid w:val="005A1257"/>
    <w:rsid w:val="005A7DA4"/>
    <w:rsid w:val="005C122F"/>
    <w:rsid w:val="005C6535"/>
    <w:rsid w:val="005D1907"/>
    <w:rsid w:val="005F4EF6"/>
    <w:rsid w:val="00621D75"/>
    <w:rsid w:val="0065044B"/>
    <w:rsid w:val="0069128D"/>
    <w:rsid w:val="006B1913"/>
    <w:rsid w:val="006B1CA0"/>
    <w:rsid w:val="006B6A7C"/>
    <w:rsid w:val="00731E8B"/>
    <w:rsid w:val="00780026"/>
    <w:rsid w:val="00782131"/>
    <w:rsid w:val="007A14B0"/>
    <w:rsid w:val="007F21AE"/>
    <w:rsid w:val="00826113"/>
    <w:rsid w:val="0086480B"/>
    <w:rsid w:val="008849C0"/>
    <w:rsid w:val="008A3593"/>
    <w:rsid w:val="008B3E6F"/>
    <w:rsid w:val="008E35C9"/>
    <w:rsid w:val="00900676"/>
    <w:rsid w:val="00922B53"/>
    <w:rsid w:val="00931188"/>
    <w:rsid w:val="009715F5"/>
    <w:rsid w:val="00975355"/>
    <w:rsid w:val="00990715"/>
    <w:rsid w:val="009D1F4B"/>
    <w:rsid w:val="009D46AD"/>
    <w:rsid w:val="009F165C"/>
    <w:rsid w:val="00A03AA5"/>
    <w:rsid w:val="00A050B1"/>
    <w:rsid w:val="00A306F6"/>
    <w:rsid w:val="00A360EE"/>
    <w:rsid w:val="00A5444F"/>
    <w:rsid w:val="00A702DC"/>
    <w:rsid w:val="00A9180C"/>
    <w:rsid w:val="00AA0805"/>
    <w:rsid w:val="00AA29EA"/>
    <w:rsid w:val="00AA6801"/>
    <w:rsid w:val="00B06077"/>
    <w:rsid w:val="00B20F69"/>
    <w:rsid w:val="00B86B1A"/>
    <w:rsid w:val="00B9792A"/>
    <w:rsid w:val="00C03FD2"/>
    <w:rsid w:val="00C1036F"/>
    <w:rsid w:val="00C34A02"/>
    <w:rsid w:val="00C62451"/>
    <w:rsid w:val="00C71193"/>
    <w:rsid w:val="00C8129D"/>
    <w:rsid w:val="00CB6DAC"/>
    <w:rsid w:val="00CC73E2"/>
    <w:rsid w:val="00CE5C0F"/>
    <w:rsid w:val="00D12710"/>
    <w:rsid w:val="00D30ED7"/>
    <w:rsid w:val="00D72DC2"/>
    <w:rsid w:val="00DC23AE"/>
    <w:rsid w:val="00DD08F5"/>
    <w:rsid w:val="00DF2385"/>
    <w:rsid w:val="00E202FE"/>
    <w:rsid w:val="00E20B3B"/>
    <w:rsid w:val="00E46A84"/>
    <w:rsid w:val="00EC4856"/>
    <w:rsid w:val="00EF392F"/>
    <w:rsid w:val="00EF4471"/>
    <w:rsid w:val="00F14E5F"/>
    <w:rsid w:val="00F338FE"/>
    <w:rsid w:val="00F47649"/>
    <w:rsid w:val="00F643E9"/>
    <w:rsid w:val="00FA5257"/>
    <w:rsid w:val="00FB62AD"/>
    <w:rsid w:val="00FD4387"/>
    <w:rsid w:val="00FF0E40"/>
    <w:rsid w:val="00FF7D05"/>
    <w:rsid w:val="6ED98E40"/>
    <w:rsid w:val="75FB7F51"/>
    <w:rsid w:val="7E77A37A"/>
    <w:rsid w:val="7FFD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91AEDCC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uiPriority="10" w:qFormat="1"/>
    <w:lsdException w:name="Default Paragraph Font" w:semiHidden="1"/>
    <w:lsdException w:name="Subtitle" w:uiPriority="11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782131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character" w:customStyle="1" w:styleId="hps">
    <w:name w:val="hps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A050B1"/>
    <w:rPr>
      <w:color w:val="0563C1"/>
      <w:u w:val="single"/>
    </w:rPr>
  </w:style>
  <w:style w:type="character" w:styleId="FollowedHyperlink">
    <w:name w:val="FollowedHyperlink"/>
    <w:rsid w:val="008B3E6F"/>
    <w:rPr>
      <w:color w:val="954F72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D72DC2"/>
    <w:pPr>
      <w:ind w:left="720"/>
      <w:contextualSpacing/>
    </w:pPr>
    <w:rPr>
      <w:rFonts w:ascii="Cambria" w:eastAsia="MS Mincho" w:hAnsi="Cambria" w:cs="Arial"/>
      <w:lang w:eastAsia="en-US"/>
    </w:rPr>
  </w:style>
  <w:style w:type="character" w:customStyle="1" w:styleId="Heading1Char">
    <w:name w:val="Heading 1 Char"/>
    <w:link w:val="Heading1"/>
    <w:rsid w:val="00A702DC"/>
    <w:rPr>
      <w:rFonts w:ascii="Arial" w:hAnsi="Arial" w:cs="Arial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qFormat/>
    <w:rsid w:val="00A702DC"/>
    <w:rPr>
      <w:rFonts w:ascii="Calibri" w:hAnsi="Calibri"/>
      <w:b/>
      <w:bCs/>
      <w:sz w:val="20"/>
      <w:szCs w:val="20"/>
      <w:lang w:val="nb-NO" w:eastAsia="nb-NO"/>
    </w:rPr>
  </w:style>
  <w:style w:type="character" w:customStyle="1" w:styleId="ilfuvd">
    <w:name w:val="ilfuvd"/>
    <w:rsid w:val="00141AEC"/>
  </w:style>
  <w:style w:type="paragraph" w:styleId="Subtitle">
    <w:name w:val="Subtitle"/>
    <w:basedOn w:val="Normal"/>
    <w:next w:val="Normal"/>
    <w:link w:val="SubtitleChar"/>
    <w:uiPriority w:val="11"/>
    <w:qFormat/>
    <w:rsid w:val="00780026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val="en-US" w:eastAsia="en-US"/>
    </w:rPr>
  </w:style>
  <w:style w:type="character" w:customStyle="1" w:styleId="SubtitleChar">
    <w:name w:val="Subtitle Char"/>
    <w:link w:val="Subtitle"/>
    <w:uiPriority w:val="11"/>
    <w:rsid w:val="00780026"/>
    <w:rPr>
      <w:rFonts w:ascii="Cambria" w:hAnsi="Cambria"/>
      <w:i/>
      <w:iCs/>
      <w:color w:val="4F81BD"/>
      <w:spacing w:val="15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9071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link w:val="Title"/>
    <w:uiPriority w:val="10"/>
    <w:rsid w:val="00990715"/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al/Library/CloudStorage/OneDrive-NTNU/GamDevCourse2022/GameDev%20copy/Status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Template.dotx</Template>
  <TotalTime>0</TotalTime>
  <Pages>1</Pages>
  <Words>113</Words>
  <Characters>645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2023-10-05T13:32:00Z</dcterms:created>
  <dcterms:modified xsi:type="dcterms:W3CDTF">2023-10-05T13:41:00Z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