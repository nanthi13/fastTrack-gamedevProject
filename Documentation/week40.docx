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44506C" w14:textId="5E719955" w:rsidR="00990715" w:rsidRDefault="00990715" w:rsidP="00990715">
      <w:pPr>
        <w:pStyle w:val="Title"/>
        <w:jc w:val="center"/>
      </w:pPr>
      <w:r w:rsidRPr="00C12064">
        <w:t xml:space="preserve">Report Week </w:t>
      </w:r>
      <w:r w:rsidR="00F51153">
        <w:t>40</w:t>
      </w:r>
    </w:p>
    <w:p w14:paraId="60CE0CEF" w14:textId="77777777" w:rsidR="00780026" w:rsidRDefault="00780026" w:rsidP="00780026">
      <w:pPr>
        <w:pStyle w:val="Heading1"/>
      </w:pPr>
      <w:r>
        <w:t>Team</w:t>
      </w:r>
    </w:p>
    <w:p w14:paraId="56C5226E" w14:textId="1CCA93FC" w:rsidR="00780026" w:rsidRDefault="00181E79" w:rsidP="00780026">
      <w:proofErr w:type="spellStart"/>
      <w:r>
        <w:t>Arunanthi</w:t>
      </w:r>
      <w:proofErr w:type="spellEnd"/>
      <w:r>
        <w:t xml:space="preserve"> </w:t>
      </w:r>
      <w:proofErr w:type="spellStart"/>
      <w:r>
        <w:t>Gunapalan</w:t>
      </w:r>
      <w:proofErr w:type="spellEnd"/>
    </w:p>
    <w:p w14:paraId="229BE78A" w14:textId="2BC6DB96" w:rsidR="00181E79" w:rsidRDefault="00181E79" w:rsidP="00780026">
      <w:r>
        <w:t>Henrik</w:t>
      </w:r>
    </w:p>
    <w:p w14:paraId="06E2E0A3" w14:textId="6670B994" w:rsidR="00181E79" w:rsidRDefault="00181E79" w:rsidP="00780026">
      <w:proofErr w:type="spellStart"/>
      <w:r>
        <w:t>Rafal</w:t>
      </w:r>
      <w:proofErr w:type="spellEnd"/>
    </w:p>
    <w:p w14:paraId="63C6C8C0" w14:textId="77777777" w:rsidR="00780026" w:rsidRDefault="00780026" w:rsidP="00780026">
      <w:pPr>
        <w:pStyle w:val="Heading1"/>
      </w:pPr>
      <w:r>
        <w:t>Project idea</w:t>
      </w:r>
    </w:p>
    <w:p w14:paraId="5C105214" w14:textId="56036B1F" w:rsidR="00780026" w:rsidRDefault="00181E79" w:rsidP="00780026">
      <w:r>
        <w:t>Fast track</w:t>
      </w:r>
    </w:p>
    <w:p w14:paraId="5C315E8D" w14:textId="242AA2FA" w:rsidR="00181E79" w:rsidRDefault="00181E79" w:rsidP="00780026">
      <w:r>
        <w:t xml:space="preserve">A game where you work as a </w:t>
      </w:r>
      <w:proofErr w:type="spellStart"/>
      <w:r>
        <w:t>tsa</w:t>
      </w:r>
      <w:proofErr w:type="spellEnd"/>
      <w:r>
        <w:t xml:space="preserve"> airport agent. You </w:t>
      </w:r>
      <w:proofErr w:type="gramStart"/>
      <w:r>
        <w:t>have to</w:t>
      </w:r>
      <w:proofErr w:type="gramEnd"/>
      <w:r>
        <w:t xml:space="preserve"> check passengers and scan their items. Judge whether they are suspicious or not. </w:t>
      </w:r>
    </w:p>
    <w:p w14:paraId="7929AB6B" w14:textId="77777777" w:rsidR="00780026" w:rsidRDefault="00780026" w:rsidP="00780026">
      <w:pPr>
        <w:pStyle w:val="Heading1"/>
      </w:pPr>
      <w:r>
        <w:t>Previous week status</w:t>
      </w:r>
    </w:p>
    <w:p w14:paraId="6E6D6607" w14:textId="77777777" w:rsidR="00F51153" w:rsidRDefault="00F51153" w:rsidP="00F51153">
      <w:r>
        <w:t xml:space="preserve">Worked on basic music idea for the game. Have 1 sample track ready. </w:t>
      </w:r>
    </w:p>
    <w:p w14:paraId="3D9D7603" w14:textId="77777777" w:rsidR="00780026" w:rsidRDefault="00780026" w:rsidP="00780026">
      <w:pPr>
        <w:pStyle w:val="Heading1"/>
      </w:pPr>
      <w:proofErr w:type="gramStart"/>
      <w:r>
        <w:t>Current status</w:t>
      </w:r>
      <w:proofErr w:type="gramEnd"/>
    </w:p>
    <w:p w14:paraId="1E06C1F0" w14:textId="2FEF16B2" w:rsidR="00B06077" w:rsidRDefault="00F51153" w:rsidP="00780026">
      <w:r>
        <w:t xml:space="preserve">Worked on some concept art. Figuring out what style we want to go for. </w:t>
      </w:r>
    </w:p>
    <w:p w14:paraId="02468748" w14:textId="6F7A8FA9" w:rsidR="00A40455" w:rsidRDefault="00A40455" w:rsidP="00780026">
      <w:r>
        <w:t xml:space="preserve">Worked on the general story for the game and scripted events. </w:t>
      </w:r>
    </w:p>
    <w:p w14:paraId="12D62098" w14:textId="77777777" w:rsidR="00780026" w:rsidRPr="00780026" w:rsidRDefault="00780026" w:rsidP="00780026">
      <w:pPr>
        <w:pStyle w:val="Heading2"/>
        <w:rPr>
          <w:sz w:val="24"/>
          <w:szCs w:val="24"/>
        </w:rPr>
      </w:pPr>
      <w:r w:rsidRPr="00780026">
        <w:rPr>
          <w:sz w:val="24"/>
          <w:szCs w:val="24"/>
        </w:rPr>
        <w:t>Outcome</w:t>
      </w:r>
    </w:p>
    <w:p w14:paraId="51324F64" w14:textId="30C9D325" w:rsidR="00780026" w:rsidRDefault="00780026" w:rsidP="00780026">
      <w:pPr>
        <w:pStyle w:val="Heading2"/>
        <w:rPr>
          <w:sz w:val="24"/>
          <w:szCs w:val="24"/>
        </w:rPr>
      </w:pPr>
      <w:r w:rsidRPr="00780026">
        <w:rPr>
          <w:sz w:val="24"/>
          <w:szCs w:val="24"/>
        </w:rPr>
        <w:t>Problems encountered</w:t>
      </w:r>
    </w:p>
    <w:p w14:paraId="49B60D41" w14:textId="351B7124" w:rsidR="00F51153" w:rsidRPr="00F51153" w:rsidRDefault="00F51153" w:rsidP="00F51153">
      <w:r>
        <w:t xml:space="preserve">How to make the style not too complicated and doable withing our project time frame. </w:t>
      </w:r>
    </w:p>
    <w:p w14:paraId="6B4B6DDA" w14:textId="77777777" w:rsidR="00780026" w:rsidRDefault="00780026" w:rsidP="00780026">
      <w:pPr>
        <w:pStyle w:val="Heading1"/>
      </w:pPr>
      <w:r>
        <w:t>Next steps</w:t>
      </w:r>
    </w:p>
    <w:p w14:paraId="008508E0" w14:textId="43B90AC2" w:rsidR="00731E8B" w:rsidRPr="00780026" w:rsidRDefault="00F51153" w:rsidP="00780026">
      <w:r>
        <w:t xml:space="preserve">Figure out how we want to show the characters in the game. Getting a basic gameplay ready. </w:t>
      </w:r>
    </w:p>
    <w:sectPr w:rsidR="00731E8B" w:rsidRPr="0078002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EBFF9C" w14:textId="77777777" w:rsidR="00C03F0D" w:rsidRDefault="00C03F0D">
      <w:r>
        <w:separator/>
      </w:r>
    </w:p>
  </w:endnote>
  <w:endnote w:type="continuationSeparator" w:id="0">
    <w:p w14:paraId="5BFB01B1" w14:textId="77777777" w:rsidR="00C03F0D" w:rsidRDefault="00C03F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4C69DC" w14:textId="77777777" w:rsidR="004B3B39" w:rsidRDefault="004B3B3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C6B353" w14:textId="77777777" w:rsidR="001C61DB" w:rsidRDefault="00076772">
    <w:pPr>
      <w:pStyle w:val="Footer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7AF377A3" wp14:editId="6941B2E8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57785" cy="13144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57785" cy="131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8795084" w14:textId="77777777" w:rsidR="001C61DB" w:rsidRDefault="001C61DB"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 w:rsidR="00C71193">
                            <w:rPr>
                              <w:noProof/>
                              <w:sz w:val="18"/>
                            </w:rPr>
                            <w:t>1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shapetype w14:anchorId="7AF377A3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0;margin-top:0;width:4.55pt;height:10.35pt;z-index:251657728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" filled="f" stroked="f">
              <v:path arrowok="t"/>
              <v:textbox style="mso-fit-shape-to-text:t" inset="0,0,0,0">
                <w:txbxContent>
                  <w:p w14:paraId="18795084" w14:textId="77777777" w:rsidR="001C61DB" w:rsidRDefault="001C61DB"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PAGE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 w:rsidR="00C71193">
                      <w:rPr>
                        <w:noProof/>
                        <w:sz w:val="18"/>
                      </w:rPr>
                      <w:t>1</w:t>
                    </w:r>
                    <w:r>
                      <w:rPr>
                        <w:sz w:val="18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14:paraId="65DA4DB1" w14:textId="77777777" w:rsidR="001C61DB" w:rsidRDefault="001C61D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CBAC32" w14:textId="77777777" w:rsidR="004B3B39" w:rsidRDefault="004B3B3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BEE7DA" w14:textId="77777777" w:rsidR="00C03F0D" w:rsidRDefault="00C03F0D">
      <w:r>
        <w:separator/>
      </w:r>
    </w:p>
  </w:footnote>
  <w:footnote w:type="continuationSeparator" w:id="0">
    <w:p w14:paraId="29E3FC0D" w14:textId="77777777" w:rsidR="00C03F0D" w:rsidRDefault="00C03F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4D3CF1" w14:textId="77777777" w:rsidR="004B3B39" w:rsidRDefault="004B3B3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BE86A0" w14:textId="761B4729" w:rsidR="001C61DB" w:rsidRDefault="00780026">
    <w:pPr>
      <w:pStyle w:val="Header"/>
      <w:jc w:val="center"/>
      <w:rPr>
        <w:b/>
        <w:sz w:val="18"/>
        <w:szCs w:val="18"/>
        <w:lang w:val="en-US"/>
      </w:rPr>
    </w:pPr>
    <w:r>
      <w:rPr>
        <w:b/>
        <w:sz w:val="18"/>
        <w:szCs w:val="18"/>
        <w:lang w:val="en-US"/>
      </w:rPr>
      <w:t>IDATA</w:t>
    </w:r>
    <w:r w:rsidR="00B86B1A">
      <w:rPr>
        <w:b/>
        <w:sz w:val="18"/>
        <w:szCs w:val="18"/>
        <w:lang w:val="en-US"/>
      </w:rPr>
      <w:t xml:space="preserve">2504 </w:t>
    </w:r>
    <w:r>
      <w:rPr>
        <w:b/>
        <w:sz w:val="18"/>
        <w:szCs w:val="18"/>
        <w:lang w:val="en-US"/>
      </w:rPr>
      <w:t>Game Development</w:t>
    </w:r>
    <w:r w:rsidR="00C71193">
      <w:rPr>
        <w:b/>
        <w:sz w:val="18"/>
        <w:szCs w:val="18"/>
        <w:lang w:val="en-US"/>
      </w:rPr>
      <w:t xml:space="preserve"> – </w:t>
    </w:r>
    <w:r>
      <w:rPr>
        <w:b/>
        <w:sz w:val="18"/>
        <w:szCs w:val="18"/>
        <w:lang w:val="en-US"/>
      </w:rPr>
      <w:t xml:space="preserve">Status Report, Group </w:t>
    </w:r>
    <w:r w:rsidR="004B3B39">
      <w:rPr>
        <w:b/>
        <w:sz w:val="18"/>
        <w:szCs w:val="18"/>
        <w:lang w:val="en-US"/>
      </w:rPr>
      <w:t>11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10E2C3" w14:textId="77777777" w:rsidR="004B3B39" w:rsidRDefault="004B3B3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BE1E88"/>
    <w:multiLevelType w:val="hybridMultilevel"/>
    <w:tmpl w:val="CE6CB77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BA4276A"/>
    <w:multiLevelType w:val="multilevel"/>
    <w:tmpl w:val="1BA4276A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C4E21CD"/>
    <w:multiLevelType w:val="hybridMultilevel"/>
    <w:tmpl w:val="B694C6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7A1F37"/>
    <w:multiLevelType w:val="hybridMultilevel"/>
    <w:tmpl w:val="842C36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990FC2"/>
    <w:multiLevelType w:val="hybridMultilevel"/>
    <w:tmpl w:val="83BC3CE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7771EA"/>
    <w:multiLevelType w:val="multilevel"/>
    <w:tmpl w:val="17EC0F2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F53DDA"/>
    <w:multiLevelType w:val="multilevel"/>
    <w:tmpl w:val="40F53DD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F45FAE"/>
    <w:multiLevelType w:val="multilevel"/>
    <w:tmpl w:val="42F45FA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40948B5"/>
    <w:multiLevelType w:val="multilevel"/>
    <w:tmpl w:val="440948B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7661CB"/>
    <w:multiLevelType w:val="hybridMultilevel"/>
    <w:tmpl w:val="E6A858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CA0F73"/>
    <w:multiLevelType w:val="multilevel"/>
    <w:tmpl w:val="6ACA0F7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492FD0"/>
    <w:multiLevelType w:val="multilevel"/>
    <w:tmpl w:val="6E492FD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10"/>
  </w:num>
  <w:num w:numId="4">
    <w:abstractNumId w:val="6"/>
  </w:num>
  <w:num w:numId="5">
    <w:abstractNumId w:val="8"/>
  </w:num>
  <w:num w:numId="6">
    <w:abstractNumId w:val="11"/>
  </w:num>
  <w:num w:numId="7">
    <w:abstractNumId w:val="5"/>
  </w:num>
  <w:num w:numId="8">
    <w:abstractNumId w:val="3"/>
  </w:num>
  <w:num w:numId="9">
    <w:abstractNumId w:val="0"/>
  </w:num>
  <w:num w:numId="10">
    <w:abstractNumId w:val="4"/>
  </w:num>
  <w:num w:numId="11">
    <w:abstractNumId w:val="9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removePersonalInformation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B1A"/>
    <w:rsid w:val="ADBAC0F4"/>
    <w:rsid w:val="DAFFBA44"/>
    <w:rsid w:val="EBBFFCEF"/>
    <w:rsid w:val="F3F759D8"/>
    <w:rsid w:val="FD5CFA33"/>
    <w:rsid w:val="00010D4D"/>
    <w:rsid w:val="000160E2"/>
    <w:rsid w:val="000367FE"/>
    <w:rsid w:val="00076772"/>
    <w:rsid w:val="000B5365"/>
    <w:rsid w:val="000B7B80"/>
    <w:rsid w:val="00141AEC"/>
    <w:rsid w:val="00157DCA"/>
    <w:rsid w:val="00177E0A"/>
    <w:rsid w:val="00181E79"/>
    <w:rsid w:val="001C61DB"/>
    <w:rsid w:val="001C71EC"/>
    <w:rsid w:val="00202DD9"/>
    <w:rsid w:val="00206E64"/>
    <w:rsid w:val="0021013E"/>
    <w:rsid w:val="0023756A"/>
    <w:rsid w:val="00246E8D"/>
    <w:rsid w:val="00253529"/>
    <w:rsid w:val="002716FF"/>
    <w:rsid w:val="002E005D"/>
    <w:rsid w:val="0031340C"/>
    <w:rsid w:val="003360FE"/>
    <w:rsid w:val="00381E58"/>
    <w:rsid w:val="003915E0"/>
    <w:rsid w:val="003B665B"/>
    <w:rsid w:val="003D3DF6"/>
    <w:rsid w:val="003E4BBF"/>
    <w:rsid w:val="003F1730"/>
    <w:rsid w:val="004104B6"/>
    <w:rsid w:val="004305BD"/>
    <w:rsid w:val="004450D6"/>
    <w:rsid w:val="004531DB"/>
    <w:rsid w:val="00464332"/>
    <w:rsid w:val="004755CB"/>
    <w:rsid w:val="004B3B39"/>
    <w:rsid w:val="004D7848"/>
    <w:rsid w:val="004F48AA"/>
    <w:rsid w:val="00503EE3"/>
    <w:rsid w:val="00540FF3"/>
    <w:rsid w:val="00553663"/>
    <w:rsid w:val="005A1257"/>
    <w:rsid w:val="005A7DA4"/>
    <w:rsid w:val="005C122F"/>
    <w:rsid w:val="005C6535"/>
    <w:rsid w:val="005D1907"/>
    <w:rsid w:val="005F4EF6"/>
    <w:rsid w:val="0065044B"/>
    <w:rsid w:val="00680B7F"/>
    <w:rsid w:val="0069128D"/>
    <w:rsid w:val="006B1913"/>
    <w:rsid w:val="006B1CA0"/>
    <w:rsid w:val="006B6A7C"/>
    <w:rsid w:val="00731E8B"/>
    <w:rsid w:val="00780026"/>
    <w:rsid w:val="00782131"/>
    <w:rsid w:val="007A14B0"/>
    <w:rsid w:val="007F21AE"/>
    <w:rsid w:val="00826113"/>
    <w:rsid w:val="0086480B"/>
    <w:rsid w:val="008849C0"/>
    <w:rsid w:val="008B3E6F"/>
    <w:rsid w:val="008E35C9"/>
    <w:rsid w:val="00900676"/>
    <w:rsid w:val="00922B53"/>
    <w:rsid w:val="00931188"/>
    <w:rsid w:val="009715F5"/>
    <w:rsid w:val="00990715"/>
    <w:rsid w:val="009D1F4B"/>
    <w:rsid w:val="009D46AD"/>
    <w:rsid w:val="009F165C"/>
    <w:rsid w:val="00A03AA5"/>
    <w:rsid w:val="00A050B1"/>
    <w:rsid w:val="00A306F6"/>
    <w:rsid w:val="00A40455"/>
    <w:rsid w:val="00A5444F"/>
    <w:rsid w:val="00A702DC"/>
    <w:rsid w:val="00A9180C"/>
    <w:rsid w:val="00AA0805"/>
    <w:rsid w:val="00AA6801"/>
    <w:rsid w:val="00B06077"/>
    <w:rsid w:val="00B20F69"/>
    <w:rsid w:val="00B86B1A"/>
    <w:rsid w:val="00B9792A"/>
    <w:rsid w:val="00C03F0D"/>
    <w:rsid w:val="00C03FD2"/>
    <w:rsid w:val="00C1036F"/>
    <w:rsid w:val="00C34A02"/>
    <w:rsid w:val="00C62451"/>
    <w:rsid w:val="00C71193"/>
    <w:rsid w:val="00C8129D"/>
    <w:rsid w:val="00CB6DAC"/>
    <w:rsid w:val="00CC73E2"/>
    <w:rsid w:val="00D12710"/>
    <w:rsid w:val="00D30ED7"/>
    <w:rsid w:val="00D72DC2"/>
    <w:rsid w:val="00DC23AE"/>
    <w:rsid w:val="00DD08F5"/>
    <w:rsid w:val="00DF2385"/>
    <w:rsid w:val="00E202FE"/>
    <w:rsid w:val="00E20365"/>
    <w:rsid w:val="00E20B3B"/>
    <w:rsid w:val="00E46A84"/>
    <w:rsid w:val="00EC4856"/>
    <w:rsid w:val="00EF392F"/>
    <w:rsid w:val="00EF4471"/>
    <w:rsid w:val="00F11BB3"/>
    <w:rsid w:val="00F14E5F"/>
    <w:rsid w:val="00F47649"/>
    <w:rsid w:val="00F51153"/>
    <w:rsid w:val="00F643E9"/>
    <w:rsid w:val="00FA5257"/>
    <w:rsid w:val="00FB62AD"/>
    <w:rsid w:val="00FD4387"/>
    <w:rsid w:val="00FF0E40"/>
    <w:rsid w:val="00FF7D05"/>
    <w:rsid w:val="6ED98E40"/>
    <w:rsid w:val="75FB7F51"/>
    <w:rsid w:val="7E77A37A"/>
    <w:rsid w:val="7FFD1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,"/>
  <w14:docId w14:val="491AEDCC"/>
  <w14:defaultImageDpi w14:val="30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NO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uiPriority="10" w:qFormat="1"/>
    <w:lsdException w:name="Default Paragraph Font" w:semiHidden="1"/>
    <w:lsdException w:name="Subtitle" w:uiPriority="11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 w:qFormat="1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34" w:qFormat="1"/>
    <w:lsdException w:name="Colorful Grid Accent 1" w:uiPriority="73" w:qFormat="1"/>
    <w:lsdException w:name="Light Shading Accent 2" w:uiPriority="60" w:qFormat="1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  <w:lsdException w:name="Smart Link" w:uiPriority="48"/>
  </w:latentStyles>
  <w:style w:type="paragraph" w:default="1" w:styleId="Normal">
    <w:name w:val="Normal"/>
    <w:qFormat/>
    <w:rsid w:val="00782131"/>
    <w:rPr>
      <w:sz w:val="24"/>
      <w:szCs w:val="24"/>
      <w:lang w:val="en-GB"/>
    </w:rPr>
  </w:style>
  <w:style w:type="paragraph" w:styleId="Heading1">
    <w:name w:val="heading 1"/>
    <w:basedOn w:val="Normal"/>
    <w:next w:val="Normal"/>
    <w:link w:val="Heading1Char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erChar">
    <w:name w:val="Footer Char"/>
    <w:link w:val="Footer"/>
    <w:uiPriority w:val="99"/>
    <w:rPr>
      <w:sz w:val="24"/>
      <w:szCs w:val="24"/>
    </w:rPr>
  </w:style>
  <w:style w:type="character" w:customStyle="1" w:styleId="HeaderChar">
    <w:name w:val="Header Char"/>
    <w:link w:val="Header"/>
    <w:uiPriority w:val="99"/>
    <w:rPr>
      <w:sz w:val="24"/>
      <w:szCs w:val="24"/>
    </w:rPr>
  </w:style>
  <w:style w:type="character" w:customStyle="1" w:styleId="hps">
    <w:name w:val="hps"/>
    <w:basedOn w:val="DefaultParagraphFont"/>
  </w:style>
  <w:style w:type="paragraph" w:styleId="Header">
    <w:name w:val="header"/>
    <w:basedOn w:val="Normal"/>
    <w:link w:val="HeaderChar"/>
    <w:uiPriority w:val="99"/>
    <w:pPr>
      <w:tabs>
        <w:tab w:val="center" w:pos="4536"/>
        <w:tab w:val="right" w:pos="9072"/>
      </w:tabs>
    </w:pPr>
  </w:style>
  <w:style w:type="paragraph" w:styleId="ListParagraph">
    <w:name w:val="List Paragraph"/>
    <w:basedOn w:val="Normal"/>
    <w:uiPriority w:val="34"/>
    <w:qFormat/>
    <w:pPr>
      <w:ind w:left="708"/>
    </w:pPr>
  </w:style>
  <w:style w:type="paragraph" w:styleId="Footer">
    <w:name w:val="footer"/>
    <w:basedOn w:val="Normal"/>
    <w:link w:val="FooterChar"/>
    <w:uiPriority w:val="99"/>
    <w:pPr>
      <w:tabs>
        <w:tab w:val="center" w:pos="4536"/>
        <w:tab w:val="right" w:pos="9072"/>
      </w:tabs>
    </w:pPr>
  </w:style>
  <w:style w:type="character" w:styleId="Hyperlink">
    <w:name w:val="Hyperlink"/>
    <w:uiPriority w:val="99"/>
    <w:rsid w:val="00A050B1"/>
    <w:rPr>
      <w:color w:val="0563C1"/>
      <w:u w:val="single"/>
    </w:rPr>
  </w:style>
  <w:style w:type="character" w:styleId="FollowedHyperlink">
    <w:name w:val="FollowedHyperlink"/>
    <w:rsid w:val="008B3E6F"/>
    <w:rPr>
      <w:color w:val="954F72"/>
      <w:u w:val="single"/>
    </w:rPr>
  </w:style>
  <w:style w:type="paragraph" w:customStyle="1" w:styleId="ColourfulListAccent11">
    <w:name w:val="Colourful List – Accent 11"/>
    <w:basedOn w:val="Normal"/>
    <w:uiPriority w:val="34"/>
    <w:qFormat/>
    <w:rsid w:val="00D72DC2"/>
    <w:pPr>
      <w:ind w:left="720"/>
      <w:contextualSpacing/>
    </w:pPr>
    <w:rPr>
      <w:rFonts w:ascii="Cambria" w:eastAsia="MS Mincho" w:hAnsi="Cambria" w:cs="Arial"/>
      <w:lang w:eastAsia="en-US"/>
    </w:rPr>
  </w:style>
  <w:style w:type="character" w:customStyle="1" w:styleId="Heading1Char">
    <w:name w:val="Heading 1 Char"/>
    <w:link w:val="Heading1"/>
    <w:rsid w:val="00A702DC"/>
    <w:rPr>
      <w:rFonts w:ascii="Arial" w:hAnsi="Arial" w:cs="Arial"/>
      <w:b/>
      <w:bCs/>
      <w:kern w:val="32"/>
      <w:sz w:val="32"/>
      <w:szCs w:val="32"/>
    </w:rPr>
  </w:style>
  <w:style w:type="paragraph" w:styleId="Caption">
    <w:name w:val="caption"/>
    <w:basedOn w:val="Normal"/>
    <w:next w:val="Normal"/>
    <w:qFormat/>
    <w:rsid w:val="00A702DC"/>
    <w:rPr>
      <w:rFonts w:ascii="Calibri" w:hAnsi="Calibri"/>
      <w:b/>
      <w:bCs/>
      <w:sz w:val="20"/>
      <w:szCs w:val="20"/>
      <w:lang w:val="nb-NO" w:eastAsia="nb-NO"/>
    </w:rPr>
  </w:style>
  <w:style w:type="character" w:customStyle="1" w:styleId="ilfuvd">
    <w:name w:val="ilfuvd"/>
    <w:rsid w:val="00141AEC"/>
  </w:style>
  <w:style w:type="paragraph" w:styleId="Subtitle">
    <w:name w:val="Subtitle"/>
    <w:basedOn w:val="Normal"/>
    <w:next w:val="Normal"/>
    <w:link w:val="SubtitleChar"/>
    <w:uiPriority w:val="11"/>
    <w:qFormat/>
    <w:rsid w:val="00780026"/>
    <w:pPr>
      <w:numPr>
        <w:ilvl w:val="1"/>
      </w:numPr>
      <w:spacing w:after="200" w:line="276" w:lineRule="auto"/>
    </w:pPr>
    <w:rPr>
      <w:rFonts w:ascii="Cambria" w:hAnsi="Cambria"/>
      <w:i/>
      <w:iCs/>
      <w:color w:val="4F81BD"/>
      <w:spacing w:val="15"/>
      <w:lang w:val="en-US" w:eastAsia="en-US"/>
    </w:rPr>
  </w:style>
  <w:style w:type="character" w:customStyle="1" w:styleId="SubtitleChar">
    <w:name w:val="Subtitle Char"/>
    <w:link w:val="Subtitle"/>
    <w:uiPriority w:val="11"/>
    <w:rsid w:val="00780026"/>
    <w:rPr>
      <w:rFonts w:ascii="Cambria" w:hAnsi="Cambria"/>
      <w:i/>
      <w:iCs/>
      <w:color w:val="4F81BD"/>
      <w:spacing w:val="15"/>
      <w:sz w:val="24"/>
      <w:szCs w:val="24"/>
      <w:lang w:val="en-US"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990715"/>
    <w:pPr>
      <w:pBdr>
        <w:bottom w:val="single" w:sz="8" w:space="4" w:color="4F81BD"/>
      </w:pBdr>
      <w:spacing w:after="300"/>
      <w:contextualSpacing/>
    </w:pPr>
    <w:rPr>
      <w:rFonts w:ascii="Cambria" w:hAnsi="Cambria"/>
      <w:color w:val="17365D"/>
      <w:spacing w:val="5"/>
      <w:kern w:val="28"/>
      <w:sz w:val="52"/>
      <w:szCs w:val="52"/>
      <w:lang w:val="en-US" w:eastAsia="en-US"/>
    </w:rPr>
  </w:style>
  <w:style w:type="character" w:customStyle="1" w:styleId="TitleChar">
    <w:name w:val="Title Char"/>
    <w:link w:val="Title"/>
    <w:uiPriority w:val="10"/>
    <w:rsid w:val="00990715"/>
    <w:rPr>
      <w:rFonts w:ascii="Cambria" w:hAnsi="Cambria"/>
      <w:color w:val="17365D"/>
      <w:spacing w:val="5"/>
      <w:kern w:val="28"/>
      <w:sz w:val="52"/>
      <w:szCs w:val="5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51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2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saal/Library/CloudStorage/OneDrive-NTNU/GamDevCourse2022/GameDev%20copy/Status%20Report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Status Report Template.dotx</Template>
  <TotalTime>0</TotalTime>
  <Pages>1</Pages>
  <Words>100</Words>
  <Characters>575</Characters>
  <Application>Microsoft Office Word</Application>
  <DocSecurity>0</DocSecurity>
  <PresentationFormat/>
  <Lines>4</Lines>
  <Paragraphs>1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2023-10-05T13:33:00Z</dcterms:created>
  <dcterms:modified xsi:type="dcterms:W3CDTF">2023-10-05T13:41:00Z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1033-10.1.0.5707</vt:lpwstr>
  </property>
</Properties>
</file>